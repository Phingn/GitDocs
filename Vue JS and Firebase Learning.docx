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CA00" w14:textId="74CCF6DD" w:rsidR="0026484A" w:rsidRPr="0026504D" w:rsidRDefault="00AD22F8" w:rsidP="0026504D">
      <w:pPr>
        <w:pStyle w:val="Heading1"/>
      </w:pPr>
      <w:r>
        <w:t>Vue JS and Firebase</w:t>
      </w:r>
    </w:p>
    <w:p w14:paraId="598923A3" w14:textId="3342F6C3" w:rsidR="006D3A72" w:rsidRDefault="00AD22F8" w:rsidP="00AD22F8">
      <w:pPr>
        <w:pStyle w:val="Image"/>
        <w:jc w:val="left"/>
      </w:pPr>
      <w:r>
        <w:t>Basic package requirement:</w:t>
      </w:r>
    </w:p>
    <w:p w14:paraId="2B015542" w14:textId="78D54DA8" w:rsidR="00AD22F8" w:rsidRDefault="00AD22F8" w:rsidP="00AD22F8">
      <w:pPr>
        <w:pStyle w:val="Image"/>
        <w:numPr>
          <w:ilvl w:val="0"/>
          <w:numId w:val="19"/>
        </w:numPr>
        <w:spacing w:before="100" w:beforeAutospacing="1" w:after="100" w:afterAutospacing="1"/>
        <w:jc w:val="left"/>
      </w:pPr>
      <w:r>
        <w:t>Live Server</w:t>
      </w:r>
    </w:p>
    <w:p w14:paraId="2A11300D" w14:textId="5C1CF3AC" w:rsidR="00AD22F8" w:rsidRDefault="00AD22F8" w:rsidP="00AD22F8">
      <w:pPr>
        <w:pStyle w:val="Image"/>
        <w:numPr>
          <w:ilvl w:val="0"/>
          <w:numId w:val="19"/>
        </w:numPr>
        <w:spacing w:before="100" w:beforeAutospacing="1" w:after="100" w:afterAutospacing="1"/>
        <w:jc w:val="left"/>
      </w:pPr>
      <w:proofErr w:type="spellStart"/>
      <w:r>
        <w:t>Monokai</w:t>
      </w:r>
      <w:proofErr w:type="spellEnd"/>
      <w:r>
        <w:t xml:space="preserve"> ++</w:t>
      </w:r>
    </w:p>
    <w:p w14:paraId="5DBCE7EC" w14:textId="72B1A18E" w:rsidR="00AD22F8" w:rsidRDefault="00AD22F8" w:rsidP="00AD22F8">
      <w:pPr>
        <w:pStyle w:val="Image"/>
        <w:numPr>
          <w:ilvl w:val="0"/>
          <w:numId w:val="19"/>
        </w:numPr>
        <w:spacing w:before="100" w:beforeAutospacing="1" w:after="100" w:afterAutospacing="1"/>
        <w:jc w:val="left"/>
      </w:pPr>
      <w:proofErr w:type="spellStart"/>
      <w:r>
        <w:t>Vetur</w:t>
      </w:r>
      <w:proofErr w:type="spellEnd"/>
    </w:p>
    <w:p w14:paraId="4707235A" w14:textId="0F7A4B6A" w:rsidR="00EA44AE" w:rsidRPr="0026504D" w:rsidRDefault="00EA44AE" w:rsidP="00EA44AE">
      <w:pPr>
        <w:pStyle w:val="Heading1"/>
      </w:pPr>
      <w:r>
        <w:t>Why Vue JS</w:t>
      </w:r>
    </w:p>
    <w:p w14:paraId="6A6430BC" w14:textId="1EE3A464" w:rsidR="00EA44AE" w:rsidRDefault="00EA44AE" w:rsidP="00EA44AE">
      <w:pPr>
        <w:pStyle w:val="Image"/>
        <w:spacing w:before="100" w:beforeAutospacing="1" w:after="100" w:afterAutospacing="1"/>
        <w:ind w:left="720"/>
        <w:jc w:val="left"/>
      </w:pPr>
      <w:r>
        <w:t>User Guide</w:t>
      </w:r>
    </w:p>
    <w:p w14:paraId="1E26648D" w14:textId="4DF65FEF" w:rsidR="00EA44AE" w:rsidRDefault="00EA44AE" w:rsidP="00124832">
      <w:pPr>
        <w:pStyle w:val="Image"/>
        <w:spacing w:before="100" w:beforeAutospacing="1" w:after="100" w:afterAutospacing="1"/>
        <w:ind w:left="720"/>
        <w:jc w:val="left"/>
      </w:pPr>
      <w:r>
        <w:t>https://vuejs.org/v2/guide</w:t>
      </w:r>
    </w:p>
    <w:p w14:paraId="238FC7B6" w14:textId="55098C9C" w:rsidR="00AD22F8" w:rsidRDefault="00EA44AE" w:rsidP="00EA44AE">
      <w:pPr>
        <w:pStyle w:val="Image"/>
        <w:spacing w:before="100" w:beforeAutospacing="1" w:after="100" w:afterAutospacing="1"/>
        <w:ind w:left="720"/>
        <w:jc w:val="left"/>
      </w:pPr>
      <w:r>
        <w:t xml:space="preserve">Front end </w:t>
      </w:r>
      <w:proofErr w:type="spellStart"/>
      <w:r>
        <w:t>Javascript</w:t>
      </w:r>
      <w:proofErr w:type="spellEnd"/>
      <w:r>
        <w:t xml:space="preserve"> framework</w:t>
      </w:r>
    </w:p>
    <w:p w14:paraId="470990A7" w14:textId="4B6E5404" w:rsidR="007D6124" w:rsidRPr="0026504D" w:rsidRDefault="007D6124" w:rsidP="007D6124">
      <w:pPr>
        <w:pStyle w:val="Heading1"/>
      </w:pPr>
      <w:r>
        <w:t>Installing Vue CLI</w:t>
      </w:r>
    </w:p>
    <w:p w14:paraId="19479257" w14:textId="236F6D94" w:rsidR="00E76980" w:rsidRDefault="007D6124" w:rsidP="00124832">
      <w:pPr>
        <w:pStyle w:val="Image"/>
        <w:numPr>
          <w:ilvl w:val="0"/>
          <w:numId w:val="20"/>
        </w:numPr>
        <w:spacing w:before="0"/>
        <w:jc w:val="left"/>
      </w:pPr>
      <w:r>
        <w:t xml:space="preserve">Installing </w:t>
      </w:r>
      <w:proofErr w:type="spellStart"/>
      <w:r>
        <w:t>vue</w:t>
      </w:r>
      <w:proofErr w:type="spellEnd"/>
      <w:r>
        <w:t xml:space="preserve"> cli</w:t>
      </w:r>
    </w:p>
    <w:p w14:paraId="04CB99B7" w14:textId="5DEF993E" w:rsidR="0093729C" w:rsidRDefault="0093729C" w:rsidP="0093729C">
      <w:pPr>
        <w:pStyle w:val="Image"/>
        <w:spacing w:before="0"/>
        <w:ind w:left="720"/>
        <w:jc w:val="left"/>
      </w:pPr>
      <w:r>
        <w:t xml:space="preserve">New version of </w:t>
      </w:r>
      <w:proofErr w:type="spellStart"/>
      <w:r>
        <w:t>vue</w:t>
      </w:r>
      <w:proofErr w:type="spellEnd"/>
      <w:r>
        <w:t xml:space="preserve"> cli version 5 onwards</w:t>
      </w:r>
    </w:p>
    <w:p w14:paraId="4BD6C50D" w14:textId="3857620D" w:rsidR="0093729C" w:rsidRDefault="0093729C" w:rsidP="0093729C">
      <w:pPr>
        <w:pStyle w:val="Image"/>
        <w:spacing w:before="0"/>
        <w:ind w:left="720"/>
        <w:jc w:val="left"/>
      </w:pPr>
      <w:proofErr w:type="spellStart"/>
      <w:r w:rsidRPr="0093729C">
        <w:rPr>
          <w:color w:val="FF0000"/>
        </w:rPr>
        <w:t>npm</w:t>
      </w:r>
      <w:proofErr w:type="spellEnd"/>
      <w:r w:rsidRPr="0093729C">
        <w:rPr>
          <w:color w:val="FF0000"/>
        </w:rPr>
        <w:t xml:space="preserve"> </w:t>
      </w:r>
      <w:proofErr w:type="spellStart"/>
      <w:r w:rsidRPr="0093729C">
        <w:rPr>
          <w:color w:val="FF0000"/>
        </w:rPr>
        <w:t>i</w:t>
      </w:r>
      <w:proofErr w:type="spellEnd"/>
      <w:r w:rsidRPr="0093729C">
        <w:rPr>
          <w:color w:val="FF0000"/>
        </w:rPr>
        <w:t xml:space="preserve"> --g @vue/cli-init</w:t>
      </w:r>
    </w:p>
    <w:p w14:paraId="15B292FB" w14:textId="4B2A524F" w:rsidR="00124832" w:rsidRDefault="00124832" w:rsidP="00124832">
      <w:pPr>
        <w:pStyle w:val="Image"/>
        <w:spacing w:before="0"/>
        <w:ind w:left="720"/>
        <w:jc w:val="left"/>
      </w:pPr>
      <w:r>
        <w:t>creating new project</w:t>
      </w:r>
    </w:p>
    <w:p w14:paraId="31A46BB4" w14:textId="0B594C31" w:rsidR="00124832" w:rsidRDefault="00124832" w:rsidP="00124832">
      <w:pPr>
        <w:pStyle w:val="Image"/>
        <w:spacing w:before="0"/>
        <w:ind w:left="720"/>
        <w:jc w:val="left"/>
      </w:pP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&lt;</w:t>
      </w:r>
      <w:proofErr w:type="spellStart"/>
      <w:r>
        <w:t>projectname</w:t>
      </w:r>
      <w:proofErr w:type="spellEnd"/>
      <w:r>
        <w:t>&gt;</w:t>
      </w:r>
    </w:p>
    <w:p w14:paraId="7BCCA181" w14:textId="77777777" w:rsidR="0093729C" w:rsidRDefault="0093729C" w:rsidP="00124832">
      <w:pPr>
        <w:pStyle w:val="Image"/>
        <w:spacing w:before="0"/>
        <w:ind w:left="720"/>
        <w:jc w:val="left"/>
      </w:pPr>
    </w:p>
    <w:p w14:paraId="11F868BB" w14:textId="5865AD06" w:rsidR="00BE6FCD" w:rsidRDefault="00BE6FCD" w:rsidP="00124832">
      <w:pPr>
        <w:pStyle w:val="Image"/>
        <w:spacing w:before="0"/>
        <w:ind w:left="720"/>
        <w:jc w:val="left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firebase@latest</w:t>
      </w:r>
      <w:proofErr w:type="spellEnd"/>
    </w:p>
    <w:p w14:paraId="6DA39EFB" w14:textId="0357DD8E" w:rsidR="007D6124" w:rsidRDefault="001164CC" w:rsidP="00124832">
      <w:pPr>
        <w:pStyle w:val="Image"/>
        <w:spacing w:before="0"/>
        <w:ind w:left="720"/>
        <w:jc w:val="left"/>
      </w:pPr>
      <w:proofErr w:type="spellStart"/>
      <w:r>
        <w:t>npm</w:t>
      </w:r>
      <w:proofErr w:type="spellEnd"/>
      <w:r>
        <w:t xml:space="preserve"> run dev</w:t>
      </w:r>
    </w:p>
    <w:p w14:paraId="5CDB3659" w14:textId="77777777" w:rsidR="001164CC" w:rsidRDefault="001164CC" w:rsidP="00124832">
      <w:pPr>
        <w:pStyle w:val="Image"/>
        <w:spacing w:before="0"/>
        <w:ind w:left="720"/>
        <w:jc w:val="left"/>
      </w:pPr>
    </w:p>
    <w:p w14:paraId="555CD77C" w14:textId="7F5A94B7" w:rsidR="00A556B3" w:rsidRPr="0026504D" w:rsidRDefault="00A556B3" w:rsidP="00A556B3">
      <w:pPr>
        <w:pStyle w:val="Heading1"/>
      </w:pPr>
      <w:r>
        <w:t>Deploying to Firebase</w:t>
      </w:r>
    </w:p>
    <w:p w14:paraId="47CB1128" w14:textId="106C1EAA" w:rsidR="00AD22F8" w:rsidRDefault="00A556B3" w:rsidP="00A556B3">
      <w:pPr>
        <w:pStyle w:val="Image"/>
        <w:spacing w:before="0"/>
        <w:jc w:val="left"/>
      </w:pPr>
      <w:proofErr w:type="spellStart"/>
      <w:r>
        <w:t>Npm</w:t>
      </w:r>
      <w:proofErr w:type="spellEnd"/>
      <w:r>
        <w:t xml:space="preserve"> firebase build</w:t>
      </w:r>
    </w:p>
    <w:p w14:paraId="1EE11EED" w14:textId="44140B15" w:rsidR="00A556B3" w:rsidRDefault="00A556B3" w:rsidP="00A556B3">
      <w:pPr>
        <w:pStyle w:val="Image"/>
        <w:spacing w:before="0"/>
        <w:jc w:val="left"/>
      </w:pPr>
      <w:proofErr w:type="spellStart"/>
      <w:r>
        <w:t>Npm</w:t>
      </w:r>
      <w:proofErr w:type="spellEnd"/>
      <w:r>
        <w:t xml:space="preserve"> I –g </w:t>
      </w:r>
      <w:proofErr w:type="spellStart"/>
      <w:r>
        <w:t>firebase-tools@latest</w:t>
      </w:r>
      <w:proofErr w:type="spellEnd"/>
      <w:r>
        <w:t xml:space="preserve"> –force</w:t>
      </w:r>
    </w:p>
    <w:p w14:paraId="051281B5" w14:textId="173A2BEE" w:rsidR="00A556B3" w:rsidRDefault="00A556B3" w:rsidP="00A556B3">
      <w:pPr>
        <w:pStyle w:val="Image"/>
        <w:spacing w:before="0"/>
        <w:jc w:val="left"/>
      </w:pPr>
      <w:r>
        <w:t>Firebase login</w:t>
      </w:r>
    </w:p>
    <w:p w14:paraId="2DB4064E" w14:textId="70B9D360" w:rsidR="00E578D6" w:rsidRDefault="00E578D6" w:rsidP="00A556B3">
      <w:pPr>
        <w:pStyle w:val="Image"/>
        <w:spacing w:before="0"/>
        <w:jc w:val="left"/>
      </w:pPr>
      <w:r>
        <w:t xml:space="preserve">Firebase </w:t>
      </w:r>
      <w:proofErr w:type="spellStart"/>
      <w:r>
        <w:t>init</w:t>
      </w:r>
      <w:proofErr w:type="spellEnd"/>
    </w:p>
    <w:p w14:paraId="23EF0416" w14:textId="44AE0983" w:rsidR="00E578D6" w:rsidRDefault="00E578D6" w:rsidP="00A556B3">
      <w:pPr>
        <w:pStyle w:val="Image"/>
        <w:spacing w:before="0"/>
        <w:jc w:val="left"/>
      </w:pPr>
      <w:proofErr w:type="spellStart"/>
      <w:r>
        <w:t>Npm</w:t>
      </w:r>
      <w:proofErr w:type="spellEnd"/>
      <w:r>
        <w:t xml:space="preserve"> run build</w:t>
      </w:r>
    </w:p>
    <w:p w14:paraId="46287BFA" w14:textId="63AFACCC" w:rsidR="00A556B3" w:rsidRDefault="00A556B3" w:rsidP="00A556B3">
      <w:pPr>
        <w:pStyle w:val="Image"/>
        <w:spacing w:before="0"/>
        <w:jc w:val="left"/>
      </w:pPr>
      <w:r>
        <w:t>Firebase deploy –only hosting</w:t>
      </w:r>
    </w:p>
    <w:p w14:paraId="6584EF84" w14:textId="37E579E3" w:rsidR="00E578D6" w:rsidRDefault="00E578D6" w:rsidP="00A556B3">
      <w:pPr>
        <w:pStyle w:val="Image"/>
        <w:spacing w:before="0"/>
        <w:jc w:val="left"/>
      </w:pPr>
    </w:p>
    <w:p w14:paraId="7981D89F" w14:textId="23EB0054" w:rsidR="00E578D6" w:rsidRDefault="00E578D6" w:rsidP="00A556B3">
      <w:pPr>
        <w:pStyle w:val="Image"/>
        <w:spacing w:before="0"/>
        <w:jc w:val="left"/>
      </w:pPr>
      <w:r>
        <w:t>*If deploying only functions then</w:t>
      </w:r>
    </w:p>
    <w:p w14:paraId="0978627F" w14:textId="6C3AF19C" w:rsidR="00E578D6" w:rsidRDefault="00E578D6" w:rsidP="00A556B3">
      <w:pPr>
        <w:pStyle w:val="Image"/>
        <w:spacing w:before="0"/>
        <w:jc w:val="left"/>
      </w:pPr>
      <w:r>
        <w:t>Firebase deploy –only functions</w:t>
      </w:r>
    </w:p>
    <w:p w14:paraId="2C53D3CD" w14:textId="26F12921" w:rsidR="00A0782B" w:rsidRDefault="00A0782B" w:rsidP="00A556B3">
      <w:pPr>
        <w:pStyle w:val="Image"/>
        <w:spacing w:before="0"/>
        <w:jc w:val="left"/>
      </w:pPr>
    </w:p>
    <w:p w14:paraId="0CC39FAC" w14:textId="216B400F" w:rsidR="00A0782B" w:rsidRPr="00A0782B" w:rsidRDefault="00A0782B" w:rsidP="00A556B3">
      <w:pPr>
        <w:pStyle w:val="Image"/>
        <w:spacing w:before="0"/>
        <w:jc w:val="left"/>
        <w:rPr>
          <w:color w:val="FF0000"/>
        </w:rPr>
      </w:pPr>
      <w:r w:rsidRPr="00A0782B">
        <w:rPr>
          <w:color w:val="FF0000"/>
        </w:rPr>
        <w:t xml:space="preserve">*Note both cases require </w:t>
      </w:r>
      <w:proofErr w:type="spellStart"/>
      <w:r w:rsidRPr="00A0782B">
        <w:rPr>
          <w:color w:val="FF0000"/>
        </w:rPr>
        <w:t>npm</w:t>
      </w:r>
      <w:proofErr w:type="spellEnd"/>
      <w:r w:rsidRPr="00A0782B">
        <w:rPr>
          <w:color w:val="FF0000"/>
        </w:rPr>
        <w:t xml:space="preserve"> run build</w:t>
      </w:r>
    </w:p>
    <w:p w14:paraId="29F26B4B" w14:textId="5ECFB8EB" w:rsidR="00A556B3" w:rsidRDefault="00A556B3" w:rsidP="00A556B3">
      <w:pPr>
        <w:pStyle w:val="Image"/>
        <w:spacing w:before="0"/>
        <w:jc w:val="left"/>
      </w:pPr>
    </w:p>
    <w:p w14:paraId="345F1301" w14:textId="3D6EB075" w:rsidR="00BE6FCD" w:rsidRPr="0026504D" w:rsidRDefault="00BE6FCD" w:rsidP="00BE6FCD">
      <w:pPr>
        <w:pStyle w:val="Heading1"/>
      </w:pPr>
      <w:r>
        <w:t>Signing up for Google Map</w:t>
      </w:r>
    </w:p>
    <w:p w14:paraId="0B928E5C" w14:textId="1345CAD5" w:rsidR="00A556B3" w:rsidRDefault="00BE6FCD" w:rsidP="00AD22F8">
      <w:pPr>
        <w:pStyle w:val="Image"/>
        <w:spacing w:before="100" w:beforeAutospacing="1" w:after="100" w:afterAutospacing="1"/>
        <w:jc w:val="left"/>
      </w:pPr>
      <w:r w:rsidRPr="00BE6FCD">
        <w:t>https://console.developers.google.com/apis/dashboard?project=valiant-complex-223821&amp;pli=1</w:t>
      </w:r>
    </w:p>
    <w:p w14:paraId="6471A2A7" w14:textId="7679BFD3" w:rsidR="00AD22F8" w:rsidRDefault="00AD22F8" w:rsidP="00AD22F8">
      <w:pPr>
        <w:pStyle w:val="Image"/>
        <w:spacing w:before="100" w:beforeAutospacing="1" w:after="100" w:afterAutospacing="1"/>
        <w:jc w:val="left"/>
      </w:pPr>
    </w:p>
    <w:p w14:paraId="37C0F5B8" w14:textId="77777777" w:rsidR="00AD22F8" w:rsidRDefault="00AD22F8" w:rsidP="00AD22F8">
      <w:pPr>
        <w:pStyle w:val="Image"/>
        <w:spacing w:before="100" w:beforeAutospacing="1" w:after="100" w:afterAutospacing="1"/>
        <w:jc w:val="left"/>
      </w:pPr>
    </w:p>
    <w:sectPr w:rsidR="00AD22F8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7A40" w14:textId="77777777" w:rsidR="007E30F6" w:rsidRDefault="007E30F6">
      <w:pPr>
        <w:spacing w:line="240" w:lineRule="auto"/>
      </w:pPr>
      <w:r>
        <w:separator/>
      </w:r>
    </w:p>
  </w:endnote>
  <w:endnote w:type="continuationSeparator" w:id="0">
    <w:p w14:paraId="14330773" w14:textId="77777777" w:rsidR="007E30F6" w:rsidRDefault="007E3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A1EF" w14:textId="77777777" w:rsidR="007E30F6" w:rsidRDefault="007E30F6">
      <w:pPr>
        <w:spacing w:line="240" w:lineRule="auto"/>
      </w:pPr>
      <w:r>
        <w:separator/>
      </w:r>
    </w:p>
  </w:footnote>
  <w:footnote w:type="continuationSeparator" w:id="0">
    <w:p w14:paraId="2599572B" w14:textId="77777777" w:rsidR="007E30F6" w:rsidRDefault="007E30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A41AD"/>
    <w:multiLevelType w:val="hybridMultilevel"/>
    <w:tmpl w:val="88C44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102BE"/>
    <w:multiLevelType w:val="hybridMultilevel"/>
    <w:tmpl w:val="88C44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F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164CC"/>
    <w:rsid w:val="00121553"/>
    <w:rsid w:val="00124088"/>
    <w:rsid w:val="00124832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2330"/>
    <w:rsid w:val="003C7D9D"/>
    <w:rsid w:val="003E3A63"/>
    <w:rsid w:val="00457BEB"/>
    <w:rsid w:val="00461B2E"/>
    <w:rsid w:val="00482CFC"/>
    <w:rsid w:val="00487996"/>
    <w:rsid w:val="00491910"/>
    <w:rsid w:val="004A3D03"/>
    <w:rsid w:val="004A4A39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D6124"/>
    <w:rsid w:val="007E30F6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3729C"/>
    <w:rsid w:val="00943B06"/>
    <w:rsid w:val="00945864"/>
    <w:rsid w:val="009806F4"/>
    <w:rsid w:val="009853E9"/>
    <w:rsid w:val="00996E16"/>
    <w:rsid w:val="009B69C5"/>
    <w:rsid w:val="009D3947"/>
    <w:rsid w:val="009F72A7"/>
    <w:rsid w:val="00A0782B"/>
    <w:rsid w:val="00A119D9"/>
    <w:rsid w:val="00A1309F"/>
    <w:rsid w:val="00A21BED"/>
    <w:rsid w:val="00A27D99"/>
    <w:rsid w:val="00A556B3"/>
    <w:rsid w:val="00A60D92"/>
    <w:rsid w:val="00A86EAC"/>
    <w:rsid w:val="00A923E7"/>
    <w:rsid w:val="00AA661C"/>
    <w:rsid w:val="00AC2F58"/>
    <w:rsid w:val="00AD22F8"/>
    <w:rsid w:val="00B369B4"/>
    <w:rsid w:val="00B53817"/>
    <w:rsid w:val="00B61F85"/>
    <w:rsid w:val="00BA3CC7"/>
    <w:rsid w:val="00BE6FCD"/>
    <w:rsid w:val="00BF457D"/>
    <w:rsid w:val="00BF4775"/>
    <w:rsid w:val="00BF6CF8"/>
    <w:rsid w:val="00CA0C45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578D6"/>
    <w:rsid w:val="00E72A21"/>
    <w:rsid w:val="00E76980"/>
    <w:rsid w:val="00E7715A"/>
    <w:rsid w:val="00EA44AE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4E1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Ngn\AppData\Local\Microsoft\Office\16.0\DTS\en-US%7b928D49D1-BACA-4E32-8320-C1CB3EFEAC53%7d\%7bBA35B838-48E4-49B7-9654-6ED5E63AE4D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5EB43F-2BCC-4347-802B-162733217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37560FE-D9D8-4723-B138-619C9B4C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{BA35B838-48E4-49B7-9654-6ED5E63AE4D4}tf10002117_win32.dotx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2020-11-27T15:04:00Z</dcterms:created>
  <dcterms:modified xsi:type="dcterms:W3CDTF">2020-12-01T21:46:00Z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